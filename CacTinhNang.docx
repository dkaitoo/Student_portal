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E38034" w14:textId="0463B495" w:rsidR="00863E63" w:rsidRPr="00423308" w:rsidRDefault="00863E63" w:rsidP="00863E63">
      <w:pPr>
        <w:spacing w:line="480" w:lineRule="auto"/>
        <w:jc w:val="center"/>
        <w:rPr>
          <w:b/>
          <w:bCs/>
          <w:color w:val="000000" w:themeColor="text1"/>
          <w:sz w:val="32"/>
          <w:szCs w:val="32"/>
        </w:rPr>
      </w:pPr>
      <w:r w:rsidRPr="00423308">
        <w:rPr>
          <w:b/>
          <w:bCs/>
          <w:color w:val="000000" w:themeColor="text1"/>
          <w:sz w:val="26"/>
          <w:szCs w:val="26"/>
        </w:rPr>
        <w:t xml:space="preserve"> </w:t>
      </w:r>
      <w:r w:rsidRPr="00423308">
        <w:rPr>
          <w:b/>
          <w:bCs/>
          <w:color w:val="000000" w:themeColor="text1"/>
          <w:sz w:val="32"/>
          <w:szCs w:val="32"/>
        </w:rPr>
        <w:t>CÁC TÍNH NĂNG CỦA HỆ THỐNG</w:t>
      </w:r>
    </w:p>
    <w:p w14:paraId="48BA10F3" w14:textId="77777777" w:rsidR="00863E63" w:rsidRPr="00423308" w:rsidRDefault="00863E63" w:rsidP="00863E63">
      <w:pPr>
        <w:spacing w:line="480" w:lineRule="auto"/>
        <w:jc w:val="center"/>
        <w:rPr>
          <w:b/>
          <w:bCs/>
          <w:color w:val="000000" w:themeColor="text1"/>
          <w:sz w:val="32"/>
          <w:szCs w:val="32"/>
        </w:rPr>
      </w:pPr>
      <w:r w:rsidRPr="00423308">
        <w:rPr>
          <w:b/>
          <w:bCs/>
          <w:color w:val="000000" w:themeColor="text1"/>
          <w:sz w:val="32"/>
          <w:szCs w:val="32"/>
        </w:rPr>
        <w:t>LẬP TRÌNH WEB NÂNG CAO - 503016</w:t>
      </w:r>
    </w:p>
    <w:p w14:paraId="25290DC0" w14:textId="77777777" w:rsidR="00863E63" w:rsidRPr="00423308" w:rsidRDefault="00863E63" w:rsidP="00863E63">
      <w:pPr>
        <w:spacing w:line="360" w:lineRule="auto"/>
        <w:rPr>
          <w:color w:val="000000" w:themeColor="text1"/>
          <w:sz w:val="26"/>
          <w:szCs w:val="26"/>
        </w:rPr>
      </w:pPr>
    </w:p>
    <w:p w14:paraId="33013F90" w14:textId="77777777" w:rsidR="00863E63" w:rsidRPr="00C37994" w:rsidRDefault="00863E63" w:rsidP="00C37994">
      <w:pPr>
        <w:pStyle w:val="Chng"/>
        <w:rPr>
          <w:sz w:val="28"/>
          <w:szCs w:val="28"/>
        </w:rPr>
      </w:pPr>
      <w:r w:rsidRPr="00C37994">
        <w:rPr>
          <w:sz w:val="28"/>
          <w:szCs w:val="28"/>
        </w:rPr>
        <w:t>I. THÔNG TIN NHÓM</w:t>
      </w:r>
    </w:p>
    <w:p w14:paraId="5634BD66" w14:textId="792FE2B1" w:rsidR="004C3311" w:rsidRDefault="0035251F" w:rsidP="002701F4">
      <w:pPr>
        <w:spacing w:line="360" w:lineRule="auto"/>
        <w:ind w:left="360"/>
        <w:jc w:val="lowKashida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 xml:space="preserve">Vào </w:t>
      </w:r>
      <w:hyperlink r:id="rId8" w:history="1">
        <w:r w:rsidRPr="00595624">
          <w:rPr>
            <w:rStyle w:val="Hyperlink"/>
            <w:sz w:val="26"/>
            <w:szCs w:val="26"/>
          </w:rPr>
          <w:t>https://console.cloud.google.com/apis/dashboard</w:t>
        </w:r>
      </w:hyperlink>
      <w:r>
        <w:rPr>
          <w:color w:val="000000" w:themeColor="text1"/>
          <w:sz w:val="26"/>
          <w:szCs w:val="26"/>
        </w:rPr>
        <w:t xml:space="preserve"> để chỉnh đ</w:t>
      </w:r>
      <w:r w:rsidR="002701F4">
        <w:rPr>
          <w:color w:val="000000" w:themeColor="text1"/>
          <w:sz w:val="26"/>
          <w:szCs w:val="26"/>
        </w:rPr>
        <w:t>ường dẫn quyền Authorizaed</w:t>
      </w:r>
      <w:r w:rsidR="00AB418D">
        <w:rPr>
          <w:color w:val="000000" w:themeColor="text1"/>
          <w:sz w:val="26"/>
          <w:szCs w:val="26"/>
        </w:rPr>
        <w:t xml:space="preserve"> nếu muốn chạy</w:t>
      </w:r>
      <w:r w:rsidR="002701F4">
        <w:rPr>
          <w:color w:val="000000" w:themeColor="text1"/>
          <w:sz w:val="26"/>
          <w:szCs w:val="26"/>
        </w:rPr>
        <w:t xml:space="preserve"> offline (local)</w:t>
      </w:r>
      <w:r w:rsidR="00C84B55">
        <w:rPr>
          <w:color w:val="000000" w:themeColor="text1"/>
          <w:sz w:val="26"/>
          <w:szCs w:val="26"/>
        </w:rPr>
        <w:t xml:space="preserve"> của </w:t>
      </w:r>
      <w:r w:rsidR="00AD6CC6">
        <w:rPr>
          <w:color w:val="000000" w:themeColor="text1"/>
          <w:sz w:val="26"/>
          <w:szCs w:val="26"/>
        </w:rPr>
        <w:t>tài khoản để chạy localhost:3000</w:t>
      </w:r>
    </w:p>
    <w:p w14:paraId="044FAB68" w14:textId="75713E2D" w:rsidR="00863E63" w:rsidRDefault="008014D3" w:rsidP="00AF66F5">
      <w:pPr>
        <w:spacing w:line="360" w:lineRule="auto"/>
        <w:jc w:val="center"/>
        <w:rPr>
          <w:b/>
          <w:bCs/>
          <w:color w:val="000000" w:themeColor="text1"/>
          <w:sz w:val="26"/>
          <w:szCs w:val="26"/>
        </w:rPr>
      </w:pPr>
      <w:bookmarkStart w:id="0" w:name="_GoBack"/>
      <w:bookmarkEnd w:id="0"/>
      <w:r w:rsidRPr="008014D3">
        <w:rPr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146B4680" wp14:editId="7F499FE9">
            <wp:extent cx="4425950" cy="34370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3680" cy="344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0B9F" w14:textId="02FB4161" w:rsidR="009C4BC7" w:rsidRDefault="009C4BC7" w:rsidP="00863E63">
      <w:pPr>
        <w:spacing w:line="360" w:lineRule="auto"/>
        <w:jc w:val="lowKashida"/>
        <w:rPr>
          <w:b/>
          <w:bCs/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Đây là chỉnh quyền Authorizaed online (deploy Heroku)</w:t>
      </w:r>
    </w:p>
    <w:p w14:paraId="43B4F181" w14:textId="74692A20" w:rsidR="008014D3" w:rsidRDefault="008014D3" w:rsidP="005A4023">
      <w:pPr>
        <w:spacing w:line="360" w:lineRule="auto"/>
        <w:jc w:val="center"/>
        <w:rPr>
          <w:b/>
          <w:bCs/>
          <w:color w:val="000000" w:themeColor="text1"/>
          <w:sz w:val="26"/>
          <w:szCs w:val="26"/>
        </w:rPr>
      </w:pPr>
      <w:r w:rsidRPr="005A4023">
        <w:rPr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1820E48" wp14:editId="6B926D23">
            <wp:extent cx="3181350" cy="2958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5616" cy="29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BDC" w14:textId="77777777" w:rsidR="00003F7C" w:rsidRDefault="00003F7C" w:rsidP="00863E63">
      <w:pPr>
        <w:spacing w:line="360" w:lineRule="auto"/>
        <w:jc w:val="lowKashida"/>
        <w:rPr>
          <w:b/>
          <w:bCs/>
          <w:color w:val="000000" w:themeColor="text1"/>
          <w:sz w:val="26"/>
          <w:szCs w:val="26"/>
        </w:rPr>
      </w:pPr>
    </w:p>
    <w:p w14:paraId="796D9BAE" w14:textId="7A76757C" w:rsidR="00475981" w:rsidRPr="00475981" w:rsidRDefault="00003F7C" w:rsidP="00475981">
      <w:pPr>
        <w:spacing w:line="360" w:lineRule="auto"/>
        <w:jc w:val="lowKashida"/>
        <w:rPr>
          <w:bCs/>
          <w:color w:val="000000" w:themeColor="text1"/>
          <w:sz w:val="26"/>
          <w:szCs w:val="26"/>
        </w:rPr>
      </w:pPr>
      <w:r w:rsidRPr="00592CAF">
        <w:rPr>
          <w:bCs/>
          <w:color w:val="000000" w:themeColor="text1"/>
          <w:sz w:val="26"/>
          <w:szCs w:val="26"/>
        </w:rPr>
        <w:t xml:space="preserve">Sửa trong file </w:t>
      </w:r>
      <w:r w:rsidRPr="00FE004B">
        <w:rPr>
          <w:b/>
          <w:bCs/>
          <w:color w:val="000000" w:themeColor="text1"/>
          <w:sz w:val="26"/>
          <w:szCs w:val="26"/>
        </w:rPr>
        <w:t>notif</w:t>
      </w:r>
      <w:r w:rsidR="000E5EC0" w:rsidRPr="00FE004B">
        <w:rPr>
          <w:b/>
          <w:bCs/>
          <w:color w:val="000000" w:themeColor="text1"/>
          <w:sz w:val="26"/>
          <w:szCs w:val="26"/>
        </w:rPr>
        <w:t>y</w:t>
      </w:r>
      <w:r w:rsidRPr="00FE004B">
        <w:rPr>
          <w:b/>
          <w:bCs/>
          <w:color w:val="000000" w:themeColor="text1"/>
          <w:sz w:val="26"/>
          <w:szCs w:val="26"/>
        </w:rPr>
        <w:t>User.js</w:t>
      </w:r>
      <w:r w:rsidR="00301F10" w:rsidRPr="00FE004B">
        <w:rPr>
          <w:b/>
          <w:bCs/>
          <w:color w:val="000000" w:themeColor="text1"/>
          <w:sz w:val="26"/>
          <w:szCs w:val="26"/>
        </w:rPr>
        <w:t>, departmentNotify.js</w:t>
      </w:r>
      <w:r w:rsidR="00592CAF">
        <w:rPr>
          <w:bCs/>
          <w:color w:val="000000" w:themeColor="text1"/>
          <w:sz w:val="26"/>
          <w:szCs w:val="26"/>
        </w:rPr>
        <w:t xml:space="preserve"> thành đường dẫn online hoặc offine cho phù hợp</w:t>
      </w:r>
    </w:p>
    <w:p w14:paraId="051281D5" w14:textId="7C4132FE" w:rsidR="00003F7C" w:rsidRDefault="00475981" w:rsidP="004769FF">
      <w:pPr>
        <w:spacing w:line="360" w:lineRule="auto"/>
        <w:jc w:val="center"/>
        <w:rPr>
          <w:b/>
          <w:bCs/>
          <w:color w:val="000000" w:themeColor="text1"/>
          <w:sz w:val="26"/>
          <w:szCs w:val="26"/>
        </w:rPr>
      </w:pPr>
      <w:r w:rsidRPr="00475981">
        <w:rPr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C4E4005" wp14:editId="63778000">
            <wp:extent cx="4305300" cy="15255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51" r="9987"/>
                    <a:stretch/>
                  </pic:blipFill>
                  <pic:spPr bwMode="auto">
                    <a:xfrm>
                      <a:off x="0" y="0"/>
                      <a:ext cx="4311634" cy="152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680E" w14:textId="231B39BE" w:rsidR="006572FB" w:rsidRPr="00423308" w:rsidRDefault="006572FB" w:rsidP="004769FF">
      <w:pPr>
        <w:spacing w:line="360" w:lineRule="auto"/>
        <w:jc w:val="center"/>
        <w:rPr>
          <w:b/>
          <w:bCs/>
          <w:color w:val="000000" w:themeColor="text1"/>
          <w:sz w:val="26"/>
          <w:szCs w:val="26"/>
        </w:rPr>
      </w:pPr>
      <w:r w:rsidRPr="006572FB">
        <w:rPr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682F0B5" wp14:editId="3C3C0A4F">
            <wp:extent cx="3797300" cy="1979624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1618" cy="19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6E79" w14:textId="4A68F20E" w:rsidR="00863E63" w:rsidRPr="00C37994" w:rsidRDefault="00863E63" w:rsidP="00C37994">
      <w:pPr>
        <w:pStyle w:val="Chng"/>
        <w:rPr>
          <w:sz w:val="28"/>
          <w:szCs w:val="28"/>
        </w:rPr>
      </w:pPr>
      <w:r w:rsidRPr="00C37994">
        <w:rPr>
          <w:sz w:val="28"/>
          <w:szCs w:val="28"/>
        </w:rPr>
        <w:lastRenderedPageBreak/>
        <w:t xml:space="preserve">II. </w:t>
      </w:r>
      <w:r w:rsidR="00423308" w:rsidRPr="00C37994">
        <w:rPr>
          <w:sz w:val="28"/>
          <w:szCs w:val="28"/>
        </w:rPr>
        <w:t>CÁC TÍNH NĂNG</w:t>
      </w:r>
    </w:p>
    <w:p w14:paraId="232EAE8D" w14:textId="77777777" w:rsidR="00C37994" w:rsidRDefault="00C37994" w:rsidP="00CD7B81">
      <w:pPr>
        <w:pStyle w:val="Tiumccp1"/>
      </w:pPr>
      <w:r>
        <w:t xml:space="preserve">2.1 </w:t>
      </w:r>
      <w:r w:rsidRPr="00C37994">
        <w:t>Đăng nhập bằng Google Sign-in</w:t>
      </w:r>
    </w:p>
    <w:p w14:paraId="6B093927" w14:textId="3E916E9F" w:rsidR="00CD7B81" w:rsidRDefault="00806B0B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  <w:r w:rsidRPr="00806B0B">
        <w:rPr>
          <w:noProof/>
          <w:color w:val="000000" w:themeColor="text1"/>
          <w:sz w:val="26"/>
          <w:szCs w:val="26"/>
        </w:rPr>
        <w:drawing>
          <wp:inline distT="0" distB="0" distL="0" distR="0" wp14:anchorId="3EA9F920" wp14:editId="1F1BEE22">
            <wp:extent cx="2413000" cy="3063275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216" cy="306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B0B">
        <w:rPr>
          <w:noProof/>
          <w:color w:val="000000" w:themeColor="text1"/>
          <w:sz w:val="26"/>
          <w:szCs w:val="26"/>
        </w:rPr>
        <w:drawing>
          <wp:inline distT="0" distB="0" distL="0" distR="0" wp14:anchorId="6C4D8F38" wp14:editId="04D3C442">
            <wp:extent cx="3149388" cy="1810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7" r="4240"/>
                    <a:stretch/>
                  </pic:blipFill>
                  <pic:spPr bwMode="auto">
                    <a:xfrm>
                      <a:off x="0" y="0"/>
                      <a:ext cx="3158034" cy="181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72A27" w14:textId="77777777" w:rsidR="00C37994" w:rsidRDefault="00C37994" w:rsidP="00CD7B81">
      <w:pPr>
        <w:pStyle w:val="Tiumccp1"/>
      </w:pPr>
      <w:r>
        <w:t xml:space="preserve">2.2 </w:t>
      </w:r>
      <w:r w:rsidRPr="00C37994">
        <w:t>Đăng nhập bằng username và password</w:t>
      </w:r>
    </w:p>
    <w:p w14:paraId="2F994785" w14:textId="77777777" w:rsidR="0048668B" w:rsidRDefault="0048668B" w:rsidP="0066021B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48668B">
        <w:rPr>
          <w:noProof/>
          <w:color w:val="000000" w:themeColor="text1"/>
          <w:sz w:val="26"/>
          <w:szCs w:val="26"/>
        </w:rPr>
        <w:drawing>
          <wp:inline distT="0" distB="0" distL="0" distR="0" wp14:anchorId="5EE39495" wp14:editId="32CEF342">
            <wp:extent cx="2032000" cy="2829775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3910" cy="284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ADEA" w14:textId="77777777" w:rsidR="0066021B" w:rsidRDefault="0066021B" w:rsidP="00863E63">
      <w:pPr>
        <w:spacing w:line="360" w:lineRule="auto"/>
        <w:jc w:val="lowKashida"/>
        <w:rPr>
          <w:noProof/>
        </w:rPr>
      </w:pPr>
    </w:p>
    <w:p w14:paraId="58685F9C" w14:textId="77777777" w:rsidR="0066021B" w:rsidRDefault="0066021B" w:rsidP="00863E63">
      <w:pPr>
        <w:spacing w:line="360" w:lineRule="auto"/>
        <w:jc w:val="lowKashida"/>
        <w:rPr>
          <w:noProof/>
        </w:rPr>
      </w:pPr>
    </w:p>
    <w:p w14:paraId="19B8B0E7" w14:textId="265982BF" w:rsidR="00CD7B81" w:rsidRDefault="0048668B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C0D908" wp14:editId="44144358">
            <wp:extent cx="5791835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866"/>
                    <a:stretch/>
                  </pic:blipFill>
                  <pic:spPr bwMode="auto">
                    <a:xfrm>
                      <a:off x="0" y="0"/>
                      <a:ext cx="579183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ADA40" w14:textId="6C285772" w:rsidR="00C37994" w:rsidRDefault="00C37994" w:rsidP="00CD7B81">
      <w:pPr>
        <w:pStyle w:val="Tiumccp1"/>
      </w:pPr>
      <w:r>
        <w:t>2.3</w:t>
      </w:r>
      <w:r w:rsidR="00BE5CD2">
        <w:t xml:space="preserve"> </w:t>
      </w:r>
      <w:r w:rsidR="00BE5CD2" w:rsidRPr="00BE5CD2">
        <w:t>Admin tạo tài khoản cho Phòng/Khoa</w:t>
      </w:r>
    </w:p>
    <w:p w14:paraId="5D675E8A" w14:textId="2BA317C0" w:rsidR="00CD7B81" w:rsidRDefault="0055558F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  <w:r w:rsidRPr="0055558F">
        <w:rPr>
          <w:noProof/>
          <w:color w:val="000000" w:themeColor="text1"/>
          <w:sz w:val="26"/>
          <w:szCs w:val="26"/>
        </w:rPr>
        <w:drawing>
          <wp:inline distT="0" distB="0" distL="0" distR="0" wp14:anchorId="2AD2D9FF" wp14:editId="7C7D6F33">
            <wp:extent cx="5791835" cy="30962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AB8F" w14:textId="4BDF412D" w:rsidR="00C37994" w:rsidRDefault="00C37994" w:rsidP="00CD7B81">
      <w:pPr>
        <w:pStyle w:val="Tiumccp1"/>
      </w:pPr>
      <w:r>
        <w:t>2.4</w:t>
      </w:r>
      <w:r w:rsidR="00BE5CD2">
        <w:t xml:space="preserve"> </w:t>
      </w:r>
      <w:r w:rsidR="00BE5CD2" w:rsidRPr="00BE5CD2">
        <w:t>Sinh viên thay đổi thông tin cá nhân</w:t>
      </w:r>
    </w:p>
    <w:p w14:paraId="61A2BF0E" w14:textId="2E5ED60C" w:rsidR="00CD7B81" w:rsidRDefault="002B4485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  <w:r w:rsidRPr="002B4485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7465AFC" wp14:editId="1BB526F3">
            <wp:extent cx="5791835" cy="2695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5294" w14:textId="6BC7762A" w:rsidR="00C37994" w:rsidRDefault="00C37994" w:rsidP="00CD7B81">
      <w:pPr>
        <w:pStyle w:val="Tiumccp1"/>
      </w:pPr>
      <w:r>
        <w:t>2.5</w:t>
      </w:r>
      <w:r w:rsidR="00BE5CD2">
        <w:t xml:space="preserve"> </w:t>
      </w:r>
      <w:r w:rsidR="00BE5CD2" w:rsidRPr="00BE5CD2">
        <w:t>Sinh viên</w:t>
      </w:r>
      <w:r w:rsidR="00BE5CD2">
        <w:t xml:space="preserve"> đăng/xóa/sửa bài viết của mình</w:t>
      </w:r>
    </w:p>
    <w:p w14:paraId="3B885DA5" w14:textId="3DB0CA86" w:rsidR="00CD7B81" w:rsidRDefault="00405B24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  <w:r w:rsidRPr="00405B24">
        <w:rPr>
          <w:noProof/>
          <w:color w:val="000000" w:themeColor="text1"/>
          <w:sz w:val="26"/>
          <w:szCs w:val="26"/>
        </w:rPr>
        <w:drawing>
          <wp:inline distT="0" distB="0" distL="0" distR="0" wp14:anchorId="42565550" wp14:editId="08AF1954">
            <wp:extent cx="5198534" cy="2168098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452" cy="21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709A" w14:textId="65F927A3" w:rsidR="00405B24" w:rsidRDefault="009B7854" w:rsidP="00917A7A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9B7854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27288AF" wp14:editId="7B908164">
            <wp:extent cx="4509104" cy="3953933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819" cy="39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D820" w14:textId="03F954A7" w:rsidR="00917A7A" w:rsidRDefault="00917A7A" w:rsidP="00917A7A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917A7A">
        <w:rPr>
          <w:noProof/>
          <w:color w:val="000000" w:themeColor="text1"/>
          <w:sz w:val="26"/>
          <w:szCs w:val="26"/>
        </w:rPr>
        <w:drawing>
          <wp:inline distT="0" distB="0" distL="0" distR="0" wp14:anchorId="0F314A6F" wp14:editId="4CF558CB">
            <wp:extent cx="3970867" cy="344234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5384" cy="34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C62C" w14:textId="38FA1AD5" w:rsidR="00C37994" w:rsidRDefault="00C37994" w:rsidP="00CD7B81">
      <w:pPr>
        <w:pStyle w:val="Tiumccp1"/>
      </w:pPr>
      <w:r>
        <w:lastRenderedPageBreak/>
        <w:t>2.6</w:t>
      </w:r>
      <w:r w:rsidR="00BE5CD2">
        <w:t xml:space="preserve"> </w:t>
      </w:r>
      <w:r w:rsidR="00BE5CD2" w:rsidRPr="00BE5CD2">
        <w:t>User có thể comment vào các bài viết</w:t>
      </w:r>
    </w:p>
    <w:p w14:paraId="71C0D21C" w14:textId="574E3520" w:rsidR="00917A7A" w:rsidRDefault="00917A7A" w:rsidP="00091506">
      <w:pPr>
        <w:pStyle w:val="Tiumccp1"/>
        <w:jc w:val="center"/>
      </w:pPr>
      <w:r w:rsidRPr="00917A7A">
        <w:rPr>
          <w:noProof/>
        </w:rPr>
        <w:drawing>
          <wp:inline distT="0" distB="0" distL="0" distR="0" wp14:anchorId="6E58E603" wp14:editId="6580F669">
            <wp:extent cx="5037667" cy="284055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9247" cy="28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4972" w14:textId="77777777" w:rsidR="00CD7B81" w:rsidRDefault="00CD7B81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4D7C76F2" w14:textId="352CA097" w:rsidR="00C37994" w:rsidRDefault="00C37994" w:rsidP="00CD7B81">
      <w:pPr>
        <w:pStyle w:val="Tiumccp1"/>
      </w:pPr>
      <w:r>
        <w:t>2.7</w:t>
      </w:r>
      <w:r w:rsidR="00BE5CD2">
        <w:t xml:space="preserve"> </w:t>
      </w:r>
      <w:r w:rsidR="00BE5CD2" w:rsidRPr="00BE5CD2">
        <w:t>Phòng/Khoa có thể đăng, xóa, sửa thông báo (hiển thị real-time)</w:t>
      </w:r>
    </w:p>
    <w:p w14:paraId="17A4C19E" w14:textId="26A47988" w:rsidR="0094233C" w:rsidRDefault="0094233C" w:rsidP="0094233C">
      <w:pPr>
        <w:pStyle w:val="Nidungvnbn"/>
        <w:spacing w:before="240" w:after="240"/>
        <w:ind w:firstLine="0"/>
      </w:pPr>
      <w:r>
        <w:t>Đăng xóa sửa thông báo:</w:t>
      </w:r>
    </w:p>
    <w:p w14:paraId="15C66635" w14:textId="5EF838B5" w:rsidR="00925CFD" w:rsidRDefault="00903664" w:rsidP="00CD7B81">
      <w:pPr>
        <w:pStyle w:val="Tiumccp1"/>
      </w:pPr>
      <w:r w:rsidRPr="00903664">
        <w:rPr>
          <w:noProof/>
        </w:rPr>
        <w:drawing>
          <wp:inline distT="0" distB="0" distL="0" distR="0" wp14:anchorId="73A44EF8" wp14:editId="6B98173B">
            <wp:extent cx="5791835" cy="2778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1CF9" w14:textId="77777777" w:rsidR="006D0BEE" w:rsidRDefault="006D0BEE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567797B1" w14:textId="53D267B7" w:rsidR="00CD7B81" w:rsidRDefault="006D0BEE" w:rsidP="00091506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6D0BEE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9E1B85D" wp14:editId="48D7BE1A">
            <wp:extent cx="5747712" cy="34290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5"/>
                    <a:stretch/>
                  </pic:blipFill>
                  <pic:spPr bwMode="auto">
                    <a:xfrm>
                      <a:off x="0" y="0"/>
                      <a:ext cx="5763648" cy="343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CDEBF" w14:textId="239B036A" w:rsidR="00091506" w:rsidRDefault="00091506" w:rsidP="00091506">
      <w:pPr>
        <w:spacing w:before="240" w:after="240" w:line="360" w:lineRule="auto"/>
        <w:jc w:val="lowKashida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H</w:t>
      </w:r>
      <w:r w:rsidRPr="00091506">
        <w:rPr>
          <w:color w:val="000000" w:themeColor="text1"/>
          <w:sz w:val="26"/>
          <w:szCs w:val="26"/>
        </w:rPr>
        <w:t>iển thị real-time</w:t>
      </w:r>
      <w:r>
        <w:rPr>
          <w:color w:val="000000" w:themeColor="text1"/>
          <w:sz w:val="26"/>
          <w:szCs w:val="26"/>
        </w:rPr>
        <w:t>:</w:t>
      </w:r>
    </w:p>
    <w:p w14:paraId="2D668C06" w14:textId="0237025C" w:rsidR="00306D63" w:rsidRDefault="00306D63" w:rsidP="00091506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306D63">
        <w:rPr>
          <w:noProof/>
          <w:color w:val="000000" w:themeColor="text1"/>
          <w:sz w:val="26"/>
          <w:szCs w:val="26"/>
        </w:rPr>
        <w:drawing>
          <wp:inline distT="0" distB="0" distL="0" distR="0" wp14:anchorId="1362279E" wp14:editId="2827CF7C">
            <wp:extent cx="4108450" cy="1613921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129"/>
                    <a:stretch/>
                  </pic:blipFill>
                  <pic:spPr bwMode="auto">
                    <a:xfrm>
                      <a:off x="0" y="0"/>
                      <a:ext cx="4119401" cy="161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6F7D8" w14:textId="1E2A2F81" w:rsidR="0076006D" w:rsidRDefault="0076006D" w:rsidP="00091506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6006D">
        <w:rPr>
          <w:noProof/>
          <w:color w:val="000000" w:themeColor="text1"/>
          <w:sz w:val="26"/>
          <w:szCs w:val="26"/>
        </w:rPr>
        <w:drawing>
          <wp:inline distT="0" distB="0" distL="0" distR="0" wp14:anchorId="536D3AA8" wp14:editId="7EFB0690">
            <wp:extent cx="4205343" cy="175895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2217" cy="17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D0C" w14:textId="202A3B5A" w:rsidR="00C37994" w:rsidRDefault="00C37994" w:rsidP="00CD7B81">
      <w:pPr>
        <w:pStyle w:val="Tiumccp1"/>
      </w:pPr>
      <w:r>
        <w:lastRenderedPageBreak/>
        <w:t>2.8</w:t>
      </w:r>
      <w:r w:rsidR="00BE5CD2">
        <w:t xml:space="preserve"> </w:t>
      </w:r>
      <w:r w:rsidR="00BE5CD2" w:rsidRPr="00BE5CD2">
        <w:t>Hiển thị bài viết dưới dạng timeline và tự load trang</w:t>
      </w:r>
    </w:p>
    <w:p w14:paraId="31978DE9" w14:textId="22A2B655" w:rsidR="00AF66F5" w:rsidRDefault="00C933B1" w:rsidP="0094233C">
      <w:pPr>
        <w:spacing w:before="240" w:after="240" w:line="360" w:lineRule="auto"/>
        <w:jc w:val="lowKashida"/>
        <w:rPr>
          <w:noProof/>
        </w:rPr>
      </w:pPr>
      <w:r>
        <w:rPr>
          <w:noProof/>
        </w:rPr>
        <w:t>Hiển thị timeline</w:t>
      </w:r>
      <w:r w:rsidR="0094233C">
        <w:rPr>
          <w:noProof/>
        </w:rPr>
        <w:t>:</w:t>
      </w:r>
    </w:p>
    <w:p w14:paraId="4503561D" w14:textId="66BF103E" w:rsidR="00CD7B81" w:rsidRDefault="00AF66F5" w:rsidP="00B60934">
      <w:pPr>
        <w:spacing w:line="360" w:lineRule="auto"/>
        <w:jc w:val="center"/>
        <w:rPr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ADF11A9" wp14:editId="6640165F">
            <wp:extent cx="5168900" cy="275698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185"/>
                    <a:stretch/>
                  </pic:blipFill>
                  <pic:spPr bwMode="auto">
                    <a:xfrm>
                      <a:off x="0" y="0"/>
                      <a:ext cx="5187670" cy="276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D923C" w14:textId="1335A36E" w:rsidR="00AF66F5" w:rsidRDefault="00AF66F5" w:rsidP="0094233C">
      <w:pPr>
        <w:spacing w:before="240" w:after="240" w:line="360" w:lineRule="auto"/>
        <w:jc w:val="lowKashida"/>
        <w:rPr>
          <w:noProof/>
        </w:rPr>
      </w:pPr>
      <w:r>
        <w:rPr>
          <w:noProof/>
        </w:rPr>
        <w:t>Tự load trang tiếp</w:t>
      </w:r>
      <w:r w:rsidR="000D10A4">
        <w:rPr>
          <w:noProof/>
        </w:rPr>
        <w:t xml:space="preserve"> tục</w:t>
      </w:r>
      <w:r>
        <w:rPr>
          <w:noProof/>
        </w:rPr>
        <w:t>:</w:t>
      </w:r>
    </w:p>
    <w:p w14:paraId="1E2BED00" w14:textId="39DC53E3" w:rsidR="00AF66F5" w:rsidRDefault="00AF66F5" w:rsidP="00B60934">
      <w:pPr>
        <w:spacing w:line="360" w:lineRule="auto"/>
        <w:jc w:val="center"/>
        <w:rPr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548B01B5" wp14:editId="3272E432">
            <wp:extent cx="5308600" cy="2846076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697"/>
                    <a:stretch/>
                  </pic:blipFill>
                  <pic:spPr bwMode="auto">
                    <a:xfrm>
                      <a:off x="0" y="0"/>
                      <a:ext cx="5314574" cy="284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F7549" w14:textId="77777777" w:rsidR="00AF66F5" w:rsidRDefault="00AF66F5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5EF24DF6" w14:textId="3FFADE89" w:rsidR="00C37994" w:rsidRDefault="00C37994" w:rsidP="00CD7B81">
      <w:pPr>
        <w:pStyle w:val="Tiumccp1"/>
      </w:pPr>
      <w:r>
        <w:lastRenderedPageBreak/>
        <w:t>2.9</w:t>
      </w:r>
      <w:r w:rsidR="00BE5CD2">
        <w:t xml:space="preserve"> </w:t>
      </w:r>
      <w:r w:rsidR="00BE5CD2" w:rsidRPr="00BE5CD2">
        <w:t>Hiển thị toàn bộ thông báo và coi thông báo theo Phòng/Khoa</w:t>
      </w:r>
    </w:p>
    <w:p w14:paraId="6B73BF6F" w14:textId="0AA5280D" w:rsidR="00134084" w:rsidRPr="00A77829" w:rsidRDefault="00A77829" w:rsidP="00A77829">
      <w:pPr>
        <w:pStyle w:val="Tiumccp1"/>
        <w:spacing w:before="240" w:after="240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Hiển thị toàn bộ thông báo:</w:t>
      </w:r>
    </w:p>
    <w:p w14:paraId="22272AE2" w14:textId="62F0052C" w:rsidR="00B03681" w:rsidRDefault="00B03681" w:rsidP="00B03681">
      <w:pPr>
        <w:pStyle w:val="Tiumccp1"/>
        <w:jc w:val="center"/>
      </w:pPr>
      <w:r w:rsidRPr="00B03681">
        <w:rPr>
          <w:noProof/>
        </w:rPr>
        <w:drawing>
          <wp:inline distT="0" distB="0" distL="0" distR="0" wp14:anchorId="2D0346A5" wp14:editId="52A0AD25">
            <wp:extent cx="4428067" cy="260751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624" cy="26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004" w14:textId="312F3D18" w:rsidR="00A77829" w:rsidRPr="00A77829" w:rsidRDefault="00A77829" w:rsidP="00A77829">
      <w:pPr>
        <w:pStyle w:val="Tiumccp1"/>
        <w:spacing w:before="240" w:after="240"/>
        <w:jc w:val="both"/>
        <w:rPr>
          <w:b w:val="0"/>
          <w:sz w:val="26"/>
          <w:szCs w:val="26"/>
        </w:rPr>
      </w:pPr>
      <w:r w:rsidRPr="00A77829">
        <w:rPr>
          <w:b w:val="0"/>
          <w:sz w:val="26"/>
          <w:szCs w:val="26"/>
        </w:rPr>
        <w:t>Coi thông báo theo Phòng/Khoa</w:t>
      </w:r>
      <w:r>
        <w:rPr>
          <w:b w:val="0"/>
          <w:sz w:val="26"/>
          <w:szCs w:val="26"/>
        </w:rPr>
        <w:t>:</w:t>
      </w:r>
    </w:p>
    <w:p w14:paraId="791F3510" w14:textId="3D1F118A" w:rsidR="00B03681" w:rsidRDefault="00B03681" w:rsidP="00B03681">
      <w:pPr>
        <w:pStyle w:val="Tiumccp1"/>
        <w:jc w:val="center"/>
      </w:pPr>
      <w:r w:rsidRPr="00B03681">
        <w:rPr>
          <w:noProof/>
        </w:rPr>
        <w:drawing>
          <wp:inline distT="0" distB="0" distL="0" distR="0" wp14:anchorId="6BF0B87E" wp14:editId="32163138">
            <wp:extent cx="5791835" cy="27158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F468" w14:textId="7CBB2DFF" w:rsidR="00B03681" w:rsidRDefault="00B03681" w:rsidP="00B03681">
      <w:pPr>
        <w:pStyle w:val="Tiumccp1"/>
        <w:jc w:val="center"/>
      </w:pPr>
      <w:r w:rsidRPr="00B03681">
        <w:rPr>
          <w:noProof/>
        </w:rPr>
        <w:lastRenderedPageBreak/>
        <w:drawing>
          <wp:inline distT="0" distB="0" distL="0" distR="0" wp14:anchorId="33E07FF5" wp14:editId="69033433">
            <wp:extent cx="5791835" cy="30346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4E81" w14:textId="77777777" w:rsidR="006D0BEE" w:rsidRDefault="006D0BEE" w:rsidP="00CD7B81">
      <w:pPr>
        <w:pStyle w:val="Tiumccp1"/>
      </w:pPr>
    </w:p>
    <w:p w14:paraId="2C0B7732" w14:textId="77777777" w:rsidR="00CD7B81" w:rsidRDefault="00CD7B81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0C199993" w14:textId="5CC8B268" w:rsidR="00BE5CD2" w:rsidRDefault="00BE5CD2" w:rsidP="00CD7B81">
      <w:pPr>
        <w:pStyle w:val="Tiumccp1"/>
      </w:pPr>
      <w:r>
        <w:t xml:space="preserve">2.10 </w:t>
      </w:r>
      <w:r w:rsidRPr="00BE5CD2">
        <w:t>Coi tất cả bài viết của một user bất kì</w:t>
      </w:r>
    </w:p>
    <w:p w14:paraId="075CB23A" w14:textId="77777777" w:rsidR="00341576" w:rsidRDefault="00341576" w:rsidP="00CD7B81">
      <w:pPr>
        <w:pStyle w:val="Tiumccp1"/>
      </w:pPr>
    </w:p>
    <w:p w14:paraId="24403205" w14:textId="4CB99028" w:rsidR="00EF6D0C" w:rsidRDefault="00EF6D0C" w:rsidP="00CD7B81">
      <w:pPr>
        <w:pStyle w:val="Tiumccp1"/>
      </w:pPr>
      <w:r w:rsidRPr="00EF6D0C">
        <w:rPr>
          <w:noProof/>
        </w:rPr>
        <w:drawing>
          <wp:inline distT="0" distB="0" distL="0" distR="0" wp14:anchorId="05DC2A3F" wp14:editId="4664857B">
            <wp:extent cx="5791835" cy="29832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78C7" w14:textId="77777777" w:rsidR="00CD7B81" w:rsidRDefault="00CD7B81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4D255246" w14:textId="64B8A861" w:rsidR="00BE5CD2" w:rsidRDefault="00BE5CD2" w:rsidP="00CD7B81">
      <w:pPr>
        <w:pStyle w:val="Tiumccp1"/>
      </w:pPr>
      <w:r>
        <w:lastRenderedPageBreak/>
        <w:t>2.11</w:t>
      </w:r>
      <w:r w:rsidR="00CD7B81">
        <w:t xml:space="preserve"> </w:t>
      </w:r>
      <w:r w:rsidR="00CD7B81" w:rsidRPr="00CD7B81">
        <w:t>Website thân thiện, responsive</w:t>
      </w:r>
    </w:p>
    <w:p w14:paraId="5D4A5A69" w14:textId="0979B790" w:rsidR="006572FB" w:rsidRDefault="00BC47A6" w:rsidP="00CD7B81">
      <w:pPr>
        <w:pStyle w:val="Tiumccp1"/>
      </w:pPr>
      <w:r w:rsidRPr="00BC47A6">
        <w:rPr>
          <w:noProof/>
        </w:rPr>
        <w:drawing>
          <wp:inline distT="0" distB="0" distL="0" distR="0" wp14:anchorId="1D83B59A" wp14:editId="5BF18AAB">
            <wp:extent cx="5791835" cy="31191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4C4D" w14:textId="77777777" w:rsidR="00CD7B81" w:rsidRDefault="00CD7B81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3AC59E09" w14:textId="321BAEAF" w:rsidR="00BE5CD2" w:rsidRDefault="00BE5CD2" w:rsidP="00CE3C60">
      <w:pPr>
        <w:pStyle w:val="Tiumccp1"/>
      </w:pPr>
      <w:r>
        <w:t>2.12</w:t>
      </w:r>
      <w:r w:rsidR="00CD7B81">
        <w:t xml:space="preserve"> </w:t>
      </w:r>
      <w:r w:rsidR="00CD7B81" w:rsidRPr="00CD7B81">
        <w:t>Triển khai trang web để có thể dùng trên internet</w:t>
      </w:r>
    </w:p>
    <w:p w14:paraId="525EA304" w14:textId="02A6DE8D" w:rsidR="004924A4" w:rsidRPr="00341576" w:rsidRDefault="00341576" w:rsidP="00341576">
      <w:pPr>
        <w:pStyle w:val="Nidungvnbn"/>
        <w:spacing w:before="240" w:after="240"/>
        <w:ind w:firstLine="0"/>
      </w:pPr>
      <w:r w:rsidRPr="00341576">
        <w:t xml:space="preserve">Triển khai trang web trên: </w:t>
      </w:r>
      <w:r w:rsidR="004924A4" w:rsidRPr="00341576">
        <w:t>http://</w:t>
      </w:r>
      <w:r>
        <w:t>nodejsadvancedweb.herokuapp.com</w:t>
      </w:r>
    </w:p>
    <w:p w14:paraId="5C61A27A" w14:textId="0450A110" w:rsidR="00BC47A6" w:rsidRDefault="003C75D6" w:rsidP="00CE3C60">
      <w:pPr>
        <w:pStyle w:val="Tiumccp1"/>
      </w:pPr>
      <w:r w:rsidRPr="003C75D6">
        <w:rPr>
          <w:noProof/>
        </w:rPr>
        <w:drawing>
          <wp:inline distT="0" distB="0" distL="0" distR="0" wp14:anchorId="243F8F3F" wp14:editId="3CE6B26D">
            <wp:extent cx="5791835" cy="1854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918" w14:textId="77777777" w:rsidR="00CE3C60" w:rsidRDefault="00CE3C60" w:rsidP="00863E63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p w14:paraId="6C6FD33D" w14:textId="258BEBEA" w:rsidR="004933D7" w:rsidRPr="00423308" w:rsidRDefault="004933D7" w:rsidP="00796205">
      <w:pPr>
        <w:spacing w:line="360" w:lineRule="auto"/>
        <w:jc w:val="lowKashida"/>
        <w:rPr>
          <w:color w:val="000000" w:themeColor="text1"/>
          <w:sz w:val="26"/>
          <w:szCs w:val="26"/>
        </w:rPr>
      </w:pPr>
    </w:p>
    <w:sectPr w:rsidR="004933D7" w:rsidRPr="00423308" w:rsidSect="007F3455">
      <w:headerReference w:type="even" r:id="rId35"/>
      <w:headerReference w:type="default" r:id="rId36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891A4E" w14:textId="77777777" w:rsidR="00D83111" w:rsidRDefault="00D83111" w:rsidP="00453AB1">
      <w:r>
        <w:separator/>
      </w:r>
    </w:p>
  </w:endnote>
  <w:endnote w:type="continuationSeparator" w:id="0">
    <w:p w14:paraId="53969B72" w14:textId="77777777" w:rsidR="00D83111" w:rsidRDefault="00D83111" w:rsidP="00453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3AA379" w14:textId="77777777" w:rsidR="00D83111" w:rsidRDefault="00D83111" w:rsidP="00453AB1">
      <w:r>
        <w:separator/>
      </w:r>
    </w:p>
  </w:footnote>
  <w:footnote w:type="continuationSeparator" w:id="0">
    <w:p w14:paraId="43ABA059" w14:textId="77777777" w:rsidR="00D83111" w:rsidRDefault="00D83111" w:rsidP="00453A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6BA5A5" w14:textId="21A3B595" w:rsidR="00DA5CED" w:rsidRDefault="00DA5CED">
    <w:pPr>
      <w:pStyle w:val="Header"/>
    </w:pPr>
    <w:r>
      <w:ptab w:relativeTo="margin" w:alignment="center" w:leader="none"/>
    </w:r>
    <w:r>
      <w:t>2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789616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2C7A939" w14:textId="732B6C41" w:rsidR="00DA5CED" w:rsidRDefault="00DA5CE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1BBE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50B3CA12" w14:textId="77777777" w:rsidR="00DA5CED" w:rsidRDefault="00DA5CE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A3388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C6D2D"/>
    <w:multiLevelType w:val="hybridMultilevel"/>
    <w:tmpl w:val="DDDCD20C"/>
    <w:lvl w:ilvl="0" w:tplc="A6B4FB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B657DB"/>
    <w:multiLevelType w:val="hybridMultilevel"/>
    <w:tmpl w:val="5BD80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B716C0"/>
    <w:multiLevelType w:val="hybridMultilevel"/>
    <w:tmpl w:val="155828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9156A3"/>
    <w:multiLevelType w:val="hybridMultilevel"/>
    <w:tmpl w:val="FC40BD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5846B0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816A2"/>
    <w:multiLevelType w:val="hybridMultilevel"/>
    <w:tmpl w:val="ED4032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312B55"/>
    <w:multiLevelType w:val="hybridMultilevel"/>
    <w:tmpl w:val="282808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9B344E9"/>
    <w:multiLevelType w:val="hybridMultilevel"/>
    <w:tmpl w:val="E5EAC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CD232F"/>
    <w:multiLevelType w:val="multilevel"/>
    <w:tmpl w:val="181AE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AB4E50"/>
    <w:multiLevelType w:val="multilevel"/>
    <w:tmpl w:val="51464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8542B8"/>
    <w:multiLevelType w:val="hybridMultilevel"/>
    <w:tmpl w:val="193A4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14128F"/>
    <w:multiLevelType w:val="hybridMultilevel"/>
    <w:tmpl w:val="65500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8EE21E3"/>
    <w:multiLevelType w:val="multilevel"/>
    <w:tmpl w:val="55D8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3A5F67"/>
    <w:multiLevelType w:val="multilevel"/>
    <w:tmpl w:val="664A9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205C49"/>
    <w:multiLevelType w:val="multilevel"/>
    <w:tmpl w:val="68923F3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1146AE"/>
    <w:multiLevelType w:val="hybridMultilevel"/>
    <w:tmpl w:val="8370F2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92F22FF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024BB3"/>
    <w:multiLevelType w:val="hybridMultilevel"/>
    <w:tmpl w:val="B462B2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C3D6565"/>
    <w:multiLevelType w:val="multilevel"/>
    <w:tmpl w:val="4128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BA4732"/>
    <w:multiLevelType w:val="hybridMultilevel"/>
    <w:tmpl w:val="9C70E27C"/>
    <w:lvl w:ilvl="0" w:tplc="0409000F">
      <w:start w:val="28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932FF7"/>
    <w:multiLevelType w:val="hybridMultilevel"/>
    <w:tmpl w:val="69DE0580"/>
    <w:lvl w:ilvl="0" w:tplc="B7CEF2E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71811F32"/>
    <w:multiLevelType w:val="hybridMultilevel"/>
    <w:tmpl w:val="07CA2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7583B22"/>
    <w:multiLevelType w:val="multilevel"/>
    <w:tmpl w:val="A77818F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8663369"/>
    <w:multiLevelType w:val="hybridMultilevel"/>
    <w:tmpl w:val="26C47C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9A33DFE"/>
    <w:multiLevelType w:val="hybridMultilevel"/>
    <w:tmpl w:val="10700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B7762A8"/>
    <w:multiLevelType w:val="hybridMultilevel"/>
    <w:tmpl w:val="C1CE738C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6"/>
  </w:num>
  <w:num w:numId="3">
    <w:abstractNumId w:val="21"/>
  </w:num>
  <w:num w:numId="4">
    <w:abstractNumId w:val="27"/>
  </w:num>
  <w:num w:numId="5">
    <w:abstractNumId w:val="0"/>
  </w:num>
  <w:num w:numId="6">
    <w:abstractNumId w:val="5"/>
  </w:num>
  <w:num w:numId="7">
    <w:abstractNumId w:val="18"/>
  </w:num>
  <w:num w:numId="8">
    <w:abstractNumId w:val="23"/>
  </w:num>
  <w:num w:numId="9">
    <w:abstractNumId w:val="2"/>
  </w:num>
  <w:num w:numId="10">
    <w:abstractNumId w:val="9"/>
  </w:num>
  <w:num w:numId="11">
    <w:abstractNumId w:val="26"/>
  </w:num>
  <w:num w:numId="12">
    <w:abstractNumId w:val="15"/>
  </w:num>
  <w:num w:numId="13">
    <w:abstractNumId w:val="24"/>
  </w:num>
  <w:num w:numId="14">
    <w:abstractNumId w:val="22"/>
  </w:num>
  <w:num w:numId="15">
    <w:abstractNumId w:val="19"/>
  </w:num>
  <w:num w:numId="16">
    <w:abstractNumId w:val="6"/>
  </w:num>
  <w:num w:numId="17">
    <w:abstractNumId w:val="17"/>
  </w:num>
  <w:num w:numId="18">
    <w:abstractNumId w:val="4"/>
  </w:num>
  <w:num w:numId="19">
    <w:abstractNumId w:val="25"/>
  </w:num>
  <w:num w:numId="20">
    <w:abstractNumId w:val="7"/>
  </w:num>
  <w:num w:numId="21">
    <w:abstractNumId w:val="11"/>
  </w:num>
  <w:num w:numId="22">
    <w:abstractNumId w:val="12"/>
  </w:num>
  <w:num w:numId="23">
    <w:abstractNumId w:val="10"/>
  </w:num>
  <w:num w:numId="24">
    <w:abstractNumId w:val="3"/>
  </w:num>
  <w:num w:numId="25">
    <w:abstractNumId w:val="13"/>
  </w:num>
  <w:num w:numId="26">
    <w:abstractNumId w:val="14"/>
  </w:num>
  <w:num w:numId="27">
    <w:abstractNumId w:val="20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activeWritingStyle w:appName="MSWord" w:lang="en-US" w:vendorID="64" w:dllVersion="131078" w:nlCheck="1" w:checkStyle="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CQlMLY0tTU0Njc0NDYyUdpeDU4uLM/DyQAqNaAKJS7AUsAAAA"/>
  </w:docVars>
  <w:rsids>
    <w:rsidRoot w:val="000A1280"/>
    <w:rsid w:val="00000FCE"/>
    <w:rsid w:val="00003F7C"/>
    <w:rsid w:val="00004B68"/>
    <w:rsid w:val="00005F05"/>
    <w:rsid w:val="000112E0"/>
    <w:rsid w:val="00014CD0"/>
    <w:rsid w:val="00014F62"/>
    <w:rsid w:val="000156C8"/>
    <w:rsid w:val="00017D26"/>
    <w:rsid w:val="00017FE7"/>
    <w:rsid w:val="00020F82"/>
    <w:rsid w:val="000234A4"/>
    <w:rsid w:val="00024496"/>
    <w:rsid w:val="00030B80"/>
    <w:rsid w:val="00030BF7"/>
    <w:rsid w:val="00030EC4"/>
    <w:rsid w:val="0003257B"/>
    <w:rsid w:val="00033ACE"/>
    <w:rsid w:val="0004453E"/>
    <w:rsid w:val="00045743"/>
    <w:rsid w:val="00046215"/>
    <w:rsid w:val="0005071C"/>
    <w:rsid w:val="000548E6"/>
    <w:rsid w:val="000552D0"/>
    <w:rsid w:val="00061BBE"/>
    <w:rsid w:val="000638F2"/>
    <w:rsid w:val="00066254"/>
    <w:rsid w:val="000663D3"/>
    <w:rsid w:val="00066BC8"/>
    <w:rsid w:val="00071D51"/>
    <w:rsid w:val="00072BF4"/>
    <w:rsid w:val="00074CC8"/>
    <w:rsid w:val="000776BE"/>
    <w:rsid w:val="000802EA"/>
    <w:rsid w:val="00081020"/>
    <w:rsid w:val="000847D9"/>
    <w:rsid w:val="00091506"/>
    <w:rsid w:val="00091A5B"/>
    <w:rsid w:val="00091EE2"/>
    <w:rsid w:val="00092071"/>
    <w:rsid w:val="000A0CCC"/>
    <w:rsid w:val="000A1280"/>
    <w:rsid w:val="000A1D7D"/>
    <w:rsid w:val="000A313D"/>
    <w:rsid w:val="000A39EF"/>
    <w:rsid w:val="000A418E"/>
    <w:rsid w:val="000A6FC7"/>
    <w:rsid w:val="000C153F"/>
    <w:rsid w:val="000D0A60"/>
    <w:rsid w:val="000D10A4"/>
    <w:rsid w:val="000D25E2"/>
    <w:rsid w:val="000D7AAC"/>
    <w:rsid w:val="000E5EC0"/>
    <w:rsid w:val="000E6103"/>
    <w:rsid w:val="000F258B"/>
    <w:rsid w:val="0010025D"/>
    <w:rsid w:val="00102914"/>
    <w:rsid w:val="00103B54"/>
    <w:rsid w:val="0011118D"/>
    <w:rsid w:val="00111D19"/>
    <w:rsid w:val="00111E14"/>
    <w:rsid w:val="0011329F"/>
    <w:rsid w:val="00115B80"/>
    <w:rsid w:val="001230E3"/>
    <w:rsid w:val="00134084"/>
    <w:rsid w:val="001351A2"/>
    <w:rsid w:val="00136A31"/>
    <w:rsid w:val="00137133"/>
    <w:rsid w:val="0014026D"/>
    <w:rsid w:val="00145783"/>
    <w:rsid w:val="00147526"/>
    <w:rsid w:val="001533DA"/>
    <w:rsid w:val="00157851"/>
    <w:rsid w:val="00163AA0"/>
    <w:rsid w:val="001645D9"/>
    <w:rsid w:val="001653C2"/>
    <w:rsid w:val="00165A60"/>
    <w:rsid w:val="00165BF1"/>
    <w:rsid w:val="0017074D"/>
    <w:rsid w:val="0017793E"/>
    <w:rsid w:val="001803F6"/>
    <w:rsid w:val="00187BDD"/>
    <w:rsid w:val="00190848"/>
    <w:rsid w:val="00191583"/>
    <w:rsid w:val="001A150C"/>
    <w:rsid w:val="001A688E"/>
    <w:rsid w:val="001B11DB"/>
    <w:rsid w:val="001C0D2F"/>
    <w:rsid w:val="001C5CE7"/>
    <w:rsid w:val="001D07F9"/>
    <w:rsid w:val="001E1DB6"/>
    <w:rsid w:val="001E6962"/>
    <w:rsid w:val="001E7DB5"/>
    <w:rsid w:val="001F762A"/>
    <w:rsid w:val="00201ACD"/>
    <w:rsid w:val="002048F1"/>
    <w:rsid w:val="00205CEF"/>
    <w:rsid w:val="00207DC2"/>
    <w:rsid w:val="002109DE"/>
    <w:rsid w:val="00210BA5"/>
    <w:rsid w:val="002143C8"/>
    <w:rsid w:val="00214A43"/>
    <w:rsid w:val="00220252"/>
    <w:rsid w:val="00220F68"/>
    <w:rsid w:val="0022369A"/>
    <w:rsid w:val="00223B25"/>
    <w:rsid w:val="002241A6"/>
    <w:rsid w:val="00225A51"/>
    <w:rsid w:val="0022761B"/>
    <w:rsid w:val="00234EC1"/>
    <w:rsid w:val="0023767D"/>
    <w:rsid w:val="00241C5A"/>
    <w:rsid w:val="002438D1"/>
    <w:rsid w:val="00244997"/>
    <w:rsid w:val="0025215E"/>
    <w:rsid w:val="00252354"/>
    <w:rsid w:val="00252F26"/>
    <w:rsid w:val="00261890"/>
    <w:rsid w:val="00261E85"/>
    <w:rsid w:val="00262AD2"/>
    <w:rsid w:val="0026623E"/>
    <w:rsid w:val="002666A7"/>
    <w:rsid w:val="002701F4"/>
    <w:rsid w:val="002707D0"/>
    <w:rsid w:val="00274BFF"/>
    <w:rsid w:val="00276921"/>
    <w:rsid w:val="00276989"/>
    <w:rsid w:val="00282E83"/>
    <w:rsid w:val="00284C60"/>
    <w:rsid w:val="0028662E"/>
    <w:rsid w:val="00291721"/>
    <w:rsid w:val="002934CD"/>
    <w:rsid w:val="00297C0F"/>
    <w:rsid w:val="00297D34"/>
    <w:rsid w:val="002A231E"/>
    <w:rsid w:val="002A319D"/>
    <w:rsid w:val="002A6FAF"/>
    <w:rsid w:val="002B2E8D"/>
    <w:rsid w:val="002B4485"/>
    <w:rsid w:val="002B4E7D"/>
    <w:rsid w:val="002C0D23"/>
    <w:rsid w:val="002D0744"/>
    <w:rsid w:val="002D31C2"/>
    <w:rsid w:val="002D383C"/>
    <w:rsid w:val="002D4629"/>
    <w:rsid w:val="002D5CC6"/>
    <w:rsid w:val="002D6AAB"/>
    <w:rsid w:val="002D796D"/>
    <w:rsid w:val="002E2B9F"/>
    <w:rsid w:val="002E599A"/>
    <w:rsid w:val="002F13B7"/>
    <w:rsid w:val="002F1ABE"/>
    <w:rsid w:val="002F28C8"/>
    <w:rsid w:val="002F3F4F"/>
    <w:rsid w:val="002F56C6"/>
    <w:rsid w:val="002F6945"/>
    <w:rsid w:val="003002E5"/>
    <w:rsid w:val="00301C3B"/>
    <w:rsid w:val="00301F10"/>
    <w:rsid w:val="00304CF1"/>
    <w:rsid w:val="00306D63"/>
    <w:rsid w:val="00316060"/>
    <w:rsid w:val="00316778"/>
    <w:rsid w:val="0031739D"/>
    <w:rsid w:val="0032018B"/>
    <w:rsid w:val="0032120B"/>
    <w:rsid w:val="003215FE"/>
    <w:rsid w:val="003218FF"/>
    <w:rsid w:val="003240CD"/>
    <w:rsid w:val="00326C6F"/>
    <w:rsid w:val="00332ABF"/>
    <w:rsid w:val="00336891"/>
    <w:rsid w:val="00336B27"/>
    <w:rsid w:val="003373C0"/>
    <w:rsid w:val="00340111"/>
    <w:rsid w:val="00341576"/>
    <w:rsid w:val="003418F1"/>
    <w:rsid w:val="00341F9D"/>
    <w:rsid w:val="0034646F"/>
    <w:rsid w:val="003464CC"/>
    <w:rsid w:val="00346549"/>
    <w:rsid w:val="00346B84"/>
    <w:rsid w:val="00350211"/>
    <w:rsid w:val="0035251F"/>
    <w:rsid w:val="003629E1"/>
    <w:rsid w:val="00363C0C"/>
    <w:rsid w:val="00364257"/>
    <w:rsid w:val="00387807"/>
    <w:rsid w:val="0039271B"/>
    <w:rsid w:val="003A115E"/>
    <w:rsid w:val="003A1D68"/>
    <w:rsid w:val="003A2265"/>
    <w:rsid w:val="003B2343"/>
    <w:rsid w:val="003B781B"/>
    <w:rsid w:val="003B7BA9"/>
    <w:rsid w:val="003C3CD6"/>
    <w:rsid w:val="003C75D6"/>
    <w:rsid w:val="003D2F44"/>
    <w:rsid w:val="003D4E2F"/>
    <w:rsid w:val="003E2CD9"/>
    <w:rsid w:val="003E6215"/>
    <w:rsid w:val="003E7C47"/>
    <w:rsid w:val="003F114F"/>
    <w:rsid w:val="00403B28"/>
    <w:rsid w:val="00403CC5"/>
    <w:rsid w:val="00404C91"/>
    <w:rsid w:val="00405B24"/>
    <w:rsid w:val="004078D4"/>
    <w:rsid w:val="0041176B"/>
    <w:rsid w:val="004149B2"/>
    <w:rsid w:val="00415DF9"/>
    <w:rsid w:val="0041757E"/>
    <w:rsid w:val="004218ED"/>
    <w:rsid w:val="00423308"/>
    <w:rsid w:val="004251ED"/>
    <w:rsid w:val="00430F3B"/>
    <w:rsid w:val="00431CBF"/>
    <w:rsid w:val="00433381"/>
    <w:rsid w:val="00441C0F"/>
    <w:rsid w:val="004431D1"/>
    <w:rsid w:val="0044554F"/>
    <w:rsid w:val="00445852"/>
    <w:rsid w:val="004503B2"/>
    <w:rsid w:val="00450F3D"/>
    <w:rsid w:val="00453AB1"/>
    <w:rsid w:val="00454078"/>
    <w:rsid w:val="004550FB"/>
    <w:rsid w:val="00455EC2"/>
    <w:rsid w:val="004564DE"/>
    <w:rsid w:val="00456A11"/>
    <w:rsid w:val="00457E0F"/>
    <w:rsid w:val="004617D0"/>
    <w:rsid w:val="0046262D"/>
    <w:rsid w:val="00463D5D"/>
    <w:rsid w:val="0046449E"/>
    <w:rsid w:val="00465E8D"/>
    <w:rsid w:val="00475981"/>
    <w:rsid w:val="004769FF"/>
    <w:rsid w:val="00476CF0"/>
    <w:rsid w:val="00483A3D"/>
    <w:rsid w:val="0048512A"/>
    <w:rsid w:val="004853B9"/>
    <w:rsid w:val="0048668B"/>
    <w:rsid w:val="00486864"/>
    <w:rsid w:val="00490470"/>
    <w:rsid w:val="00490892"/>
    <w:rsid w:val="004909F8"/>
    <w:rsid w:val="004924A4"/>
    <w:rsid w:val="004933D7"/>
    <w:rsid w:val="0049686B"/>
    <w:rsid w:val="004A21A9"/>
    <w:rsid w:val="004A2D12"/>
    <w:rsid w:val="004A4058"/>
    <w:rsid w:val="004A7C39"/>
    <w:rsid w:val="004B13E5"/>
    <w:rsid w:val="004B4E40"/>
    <w:rsid w:val="004C3311"/>
    <w:rsid w:val="004C631F"/>
    <w:rsid w:val="004C7C23"/>
    <w:rsid w:val="004C7CEA"/>
    <w:rsid w:val="004D1B0F"/>
    <w:rsid w:val="004D1D1E"/>
    <w:rsid w:val="004D5CB0"/>
    <w:rsid w:val="004E0514"/>
    <w:rsid w:val="004E3AB2"/>
    <w:rsid w:val="004E3C16"/>
    <w:rsid w:val="004E674A"/>
    <w:rsid w:val="004F2EFC"/>
    <w:rsid w:val="004F2FAE"/>
    <w:rsid w:val="004F4988"/>
    <w:rsid w:val="004F7A07"/>
    <w:rsid w:val="0050209D"/>
    <w:rsid w:val="00502599"/>
    <w:rsid w:val="00506EBC"/>
    <w:rsid w:val="0051580A"/>
    <w:rsid w:val="00516963"/>
    <w:rsid w:val="00522EE4"/>
    <w:rsid w:val="005247E1"/>
    <w:rsid w:val="00526AB4"/>
    <w:rsid w:val="005333C8"/>
    <w:rsid w:val="00536986"/>
    <w:rsid w:val="00543FB7"/>
    <w:rsid w:val="00544EF3"/>
    <w:rsid w:val="005453CE"/>
    <w:rsid w:val="00546E20"/>
    <w:rsid w:val="0054795D"/>
    <w:rsid w:val="00550FDC"/>
    <w:rsid w:val="0055284E"/>
    <w:rsid w:val="005530D9"/>
    <w:rsid w:val="005534A7"/>
    <w:rsid w:val="0055558F"/>
    <w:rsid w:val="00563CC0"/>
    <w:rsid w:val="00566D7A"/>
    <w:rsid w:val="00566EF4"/>
    <w:rsid w:val="005730F0"/>
    <w:rsid w:val="005767DB"/>
    <w:rsid w:val="00577B53"/>
    <w:rsid w:val="005848A0"/>
    <w:rsid w:val="00584BA0"/>
    <w:rsid w:val="00586483"/>
    <w:rsid w:val="00592CAF"/>
    <w:rsid w:val="00593511"/>
    <w:rsid w:val="00594A25"/>
    <w:rsid w:val="005950C5"/>
    <w:rsid w:val="005A1F70"/>
    <w:rsid w:val="005A2C33"/>
    <w:rsid w:val="005A4023"/>
    <w:rsid w:val="005A5E5D"/>
    <w:rsid w:val="005A697C"/>
    <w:rsid w:val="005C1402"/>
    <w:rsid w:val="005C1EB4"/>
    <w:rsid w:val="005C2D41"/>
    <w:rsid w:val="005D16C6"/>
    <w:rsid w:val="005D3E8F"/>
    <w:rsid w:val="005D5C20"/>
    <w:rsid w:val="005E211F"/>
    <w:rsid w:val="005E37AE"/>
    <w:rsid w:val="005E5338"/>
    <w:rsid w:val="005E6AFD"/>
    <w:rsid w:val="005F0F8D"/>
    <w:rsid w:val="005F4BCA"/>
    <w:rsid w:val="006003BA"/>
    <w:rsid w:val="00607829"/>
    <w:rsid w:val="0061029F"/>
    <w:rsid w:val="0061249B"/>
    <w:rsid w:val="00616D7C"/>
    <w:rsid w:val="00630F0E"/>
    <w:rsid w:val="006341C4"/>
    <w:rsid w:val="006341CC"/>
    <w:rsid w:val="00635283"/>
    <w:rsid w:val="00635786"/>
    <w:rsid w:val="00635F66"/>
    <w:rsid w:val="0064189C"/>
    <w:rsid w:val="00642297"/>
    <w:rsid w:val="00642364"/>
    <w:rsid w:val="00650D6A"/>
    <w:rsid w:val="00651B46"/>
    <w:rsid w:val="006572FB"/>
    <w:rsid w:val="0066021B"/>
    <w:rsid w:val="00661434"/>
    <w:rsid w:val="00662C35"/>
    <w:rsid w:val="00663C58"/>
    <w:rsid w:val="00671F1F"/>
    <w:rsid w:val="00675EF2"/>
    <w:rsid w:val="00677C1B"/>
    <w:rsid w:val="00677C4F"/>
    <w:rsid w:val="006926EB"/>
    <w:rsid w:val="0069721D"/>
    <w:rsid w:val="006A2CCA"/>
    <w:rsid w:val="006A43C4"/>
    <w:rsid w:val="006A539D"/>
    <w:rsid w:val="006A5402"/>
    <w:rsid w:val="006A7083"/>
    <w:rsid w:val="006B2BE5"/>
    <w:rsid w:val="006C08D0"/>
    <w:rsid w:val="006C20DD"/>
    <w:rsid w:val="006C625B"/>
    <w:rsid w:val="006D0BEE"/>
    <w:rsid w:val="006D0EA2"/>
    <w:rsid w:val="006D3A1F"/>
    <w:rsid w:val="006D6B66"/>
    <w:rsid w:val="006D6CBE"/>
    <w:rsid w:val="006D73FA"/>
    <w:rsid w:val="006E1D11"/>
    <w:rsid w:val="006E2071"/>
    <w:rsid w:val="006E2645"/>
    <w:rsid w:val="006E739D"/>
    <w:rsid w:val="006F2FE3"/>
    <w:rsid w:val="006F3B08"/>
    <w:rsid w:val="006F432E"/>
    <w:rsid w:val="0070270D"/>
    <w:rsid w:val="00702803"/>
    <w:rsid w:val="00703010"/>
    <w:rsid w:val="00703517"/>
    <w:rsid w:val="00706E9E"/>
    <w:rsid w:val="00707C1B"/>
    <w:rsid w:val="0071100C"/>
    <w:rsid w:val="00711AD3"/>
    <w:rsid w:val="00713BD3"/>
    <w:rsid w:val="0071454D"/>
    <w:rsid w:val="0071478F"/>
    <w:rsid w:val="00715F12"/>
    <w:rsid w:val="00715F2A"/>
    <w:rsid w:val="00721700"/>
    <w:rsid w:val="00722B3D"/>
    <w:rsid w:val="00726964"/>
    <w:rsid w:val="00732612"/>
    <w:rsid w:val="00733C4D"/>
    <w:rsid w:val="007350FC"/>
    <w:rsid w:val="0073520A"/>
    <w:rsid w:val="00735929"/>
    <w:rsid w:val="00737340"/>
    <w:rsid w:val="00740589"/>
    <w:rsid w:val="00740728"/>
    <w:rsid w:val="00751748"/>
    <w:rsid w:val="00752236"/>
    <w:rsid w:val="0076006D"/>
    <w:rsid w:val="00764C0C"/>
    <w:rsid w:val="00764FB9"/>
    <w:rsid w:val="00764FD0"/>
    <w:rsid w:val="007671FC"/>
    <w:rsid w:val="007673C9"/>
    <w:rsid w:val="00772F48"/>
    <w:rsid w:val="00775134"/>
    <w:rsid w:val="007765A8"/>
    <w:rsid w:val="0078052A"/>
    <w:rsid w:val="007811E9"/>
    <w:rsid w:val="00782744"/>
    <w:rsid w:val="00791EED"/>
    <w:rsid w:val="00796205"/>
    <w:rsid w:val="007A605E"/>
    <w:rsid w:val="007B1A23"/>
    <w:rsid w:val="007B504C"/>
    <w:rsid w:val="007B7FF5"/>
    <w:rsid w:val="007C256F"/>
    <w:rsid w:val="007C4338"/>
    <w:rsid w:val="007C530B"/>
    <w:rsid w:val="007D243A"/>
    <w:rsid w:val="007D3323"/>
    <w:rsid w:val="007D3D53"/>
    <w:rsid w:val="007D5110"/>
    <w:rsid w:val="007D58E3"/>
    <w:rsid w:val="007D5B28"/>
    <w:rsid w:val="007D6727"/>
    <w:rsid w:val="007D7079"/>
    <w:rsid w:val="007E2F89"/>
    <w:rsid w:val="007E50C5"/>
    <w:rsid w:val="007E6AB9"/>
    <w:rsid w:val="007E7FF7"/>
    <w:rsid w:val="007F3455"/>
    <w:rsid w:val="007F542F"/>
    <w:rsid w:val="008012C9"/>
    <w:rsid w:val="008014D3"/>
    <w:rsid w:val="00801B1D"/>
    <w:rsid w:val="00806B0B"/>
    <w:rsid w:val="008105BF"/>
    <w:rsid w:val="00813405"/>
    <w:rsid w:val="00815333"/>
    <w:rsid w:val="008240F7"/>
    <w:rsid w:val="00824D53"/>
    <w:rsid w:val="00825D72"/>
    <w:rsid w:val="008312AF"/>
    <w:rsid w:val="00833FC0"/>
    <w:rsid w:val="00836AF1"/>
    <w:rsid w:val="008511E4"/>
    <w:rsid w:val="008558DA"/>
    <w:rsid w:val="00856D22"/>
    <w:rsid w:val="00863CEF"/>
    <w:rsid w:val="00863E63"/>
    <w:rsid w:val="00865D40"/>
    <w:rsid w:val="008673F3"/>
    <w:rsid w:val="00867899"/>
    <w:rsid w:val="00867C2D"/>
    <w:rsid w:val="00871F43"/>
    <w:rsid w:val="0087279E"/>
    <w:rsid w:val="008733D1"/>
    <w:rsid w:val="00874064"/>
    <w:rsid w:val="00877AEF"/>
    <w:rsid w:val="00880D36"/>
    <w:rsid w:val="0088486E"/>
    <w:rsid w:val="008921FE"/>
    <w:rsid w:val="0089522E"/>
    <w:rsid w:val="00896A38"/>
    <w:rsid w:val="008A21C4"/>
    <w:rsid w:val="008B49B5"/>
    <w:rsid w:val="008B7572"/>
    <w:rsid w:val="008C136E"/>
    <w:rsid w:val="008C1DAB"/>
    <w:rsid w:val="008D0309"/>
    <w:rsid w:val="008D127E"/>
    <w:rsid w:val="008D1F04"/>
    <w:rsid w:val="008D60C6"/>
    <w:rsid w:val="008D74E3"/>
    <w:rsid w:val="008E2811"/>
    <w:rsid w:val="008E6453"/>
    <w:rsid w:val="008E6DEA"/>
    <w:rsid w:val="008F3700"/>
    <w:rsid w:val="00901C08"/>
    <w:rsid w:val="00902444"/>
    <w:rsid w:val="00903645"/>
    <w:rsid w:val="00903664"/>
    <w:rsid w:val="00905872"/>
    <w:rsid w:val="00911C7A"/>
    <w:rsid w:val="00916E79"/>
    <w:rsid w:val="00917A7A"/>
    <w:rsid w:val="00921BA1"/>
    <w:rsid w:val="00925CFD"/>
    <w:rsid w:val="00926687"/>
    <w:rsid w:val="009277E8"/>
    <w:rsid w:val="00927DC0"/>
    <w:rsid w:val="009338BF"/>
    <w:rsid w:val="0093402A"/>
    <w:rsid w:val="00937554"/>
    <w:rsid w:val="0094142D"/>
    <w:rsid w:val="0094233C"/>
    <w:rsid w:val="00942B81"/>
    <w:rsid w:val="00943D89"/>
    <w:rsid w:val="009446F7"/>
    <w:rsid w:val="00946725"/>
    <w:rsid w:val="00950593"/>
    <w:rsid w:val="009509C1"/>
    <w:rsid w:val="009649EC"/>
    <w:rsid w:val="00970A08"/>
    <w:rsid w:val="00975389"/>
    <w:rsid w:val="009819A4"/>
    <w:rsid w:val="00984601"/>
    <w:rsid w:val="009911A7"/>
    <w:rsid w:val="00991316"/>
    <w:rsid w:val="009927F7"/>
    <w:rsid w:val="009928EA"/>
    <w:rsid w:val="00993850"/>
    <w:rsid w:val="009A1E8C"/>
    <w:rsid w:val="009A67DC"/>
    <w:rsid w:val="009A6817"/>
    <w:rsid w:val="009B159B"/>
    <w:rsid w:val="009B5AC2"/>
    <w:rsid w:val="009B7109"/>
    <w:rsid w:val="009B7854"/>
    <w:rsid w:val="009C2415"/>
    <w:rsid w:val="009C2F46"/>
    <w:rsid w:val="009C4BC7"/>
    <w:rsid w:val="009C5733"/>
    <w:rsid w:val="009C69D9"/>
    <w:rsid w:val="009D0461"/>
    <w:rsid w:val="009D07D1"/>
    <w:rsid w:val="009D24C7"/>
    <w:rsid w:val="009D4304"/>
    <w:rsid w:val="009D440C"/>
    <w:rsid w:val="009D61E3"/>
    <w:rsid w:val="009D6B52"/>
    <w:rsid w:val="009E13E7"/>
    <w:rsid w:val="009E6F0E"/>
    <w:rsid w:val="00A2177D"/>
    <w:rsid w:val="00A23DA9"/>
    <w:rsid w:val="00A23F19"/>
    <w:rsid w:val="00A254A8"/>
    <w:rsid w:val="00A31A70"/>
    <w:rsid w:val="00A32EE5"/>
    <w:rsid w:val="00A359F4"/>
    <w:rsid w:val="00A36363"/>
    <w:rsid w:val="00A42C17"/>
    <w:rsid w:val="00A42DE0"/>
    <w:rsid w:val="00A42EA0"/>
    <w:rsid w:val="00A46EA7"/>
    <w:rsid w:val="00A5423E"/>
    <w:rsid w:val="00A548C2"/>
    <w:rsid w:val="00A556C1"/>
    <w:rsid w:val="00A61EE2"/>
    <w:rsid w:val="00A64452"/>
    <w:rsid w:val="00A653AD"/>
    <w:rsid w:val="00A65D99"/>
    <w:rsid w:val="00A67E48"/>
    <w:rsid w:val="00A70561"/>
    <w:rsid w:val="00A75DA2"/>
    <w:rsid w:val="00A773F0"/>
    <w:rsid w:val="00A77829"/>
    <w:rsid w:val="00A843C7"/>
    <w:rsid w:val="00A877E1"/>
    <w:rsid w:val="00A87FDE"/>
    <w:rsid w:val="00A93B4E"/>
    <w:rsid w:val="00A96090"/>
    <w:rsid w:val="00A97045"/>
    <w:rsid w:val="00A9741B"/>
    <w:rsid w:val="00A97C33"/>
    <w:rsid w:val="00AA0A9A"/>
    <w:rsid w:val="00AA12F3"/>
    <w:rsid w:val="00AA1D3C"/>
    <w:rsid w:val="00AA5EF2"/>
    <w:rsid w:val="00AA6B37"/>
    <w:rsid w:val="00AB18D9"/>
    <w:rsid w:val="00AB25F1"/>
    <w:rsid w:val="00AB418D"/>
    <w:rsid w:val="00AC153A"/>
    <w:rsid w:val="00AC1F78"/>
    <w:rsid w:val="00AD1275"/>
    <w:rsid w:val="00AD6CC6"/>
    <w:rsid w:val="00AE1BB4"/>
    <w:rsid w:val="00AE1DB1"/>
    <w:rsid w:val="00AE60EB"/>
    <w:rsid w:val="00AF149E"/>
    <w:rsid w:val="00AF66F5"/>
    <w:rsid w:val="00AF747C"/>
    <w:rsid w:val="00B03681"/>
    <w:rsid w:val="00B03FE4"/>
    <w:rsid w:val="00B0588D"/>
    <w:rsid w:val="00B066FE"/>
    <w:rsid w:val="00B118C8"/>
    <w:rsid w:val="00B12261"/>
    <w:rsid w:val="00B14C96"/>
    <w:rsid w:val="00B16EF2"/>
    <w:rsid w:val="00B2054B"/>
    <w:rsid w:val="00B2303D"/>
    <w:rsid w:val="00B30610"/>
    <w:rsid w:val="00B32841"/>
    <w:rsid w:val="00B33D0C"/>
    <w:rsid w:val="00B34F1B"/>
    <w:rsid w:val="00B36DC3"/>
    <w:rsid w:val="00B40238"/>
    <w:rsid w:val="00B41595"/>
    <w:rsid w:val="00B41846"/>
    <w:rsid w:val="00B4226D"/>
    <w:rsid w:val="00B43693"/>
    <w:rsid w:val="00B557D8"/>
    <w:rsid w:val="00B60934"/>
    <w:rsid w:val="00B61C2F"/>
    <w:rsid w:val="00B62922"/>
    <w:rsid w:val="00B70516"/>
    <w:rsid w:val="00B734A0"/>
    <w:rsid w:val="00B772D1"/>
    <w:rsid w:val="00B809F6"/>
    <w:rsid w:val="00B8299B"/>
    <w:rsid w:val="00B8489D"/>
    <w:rsid w:val="00B871FD"/>
    <w:rsid w:val="00B96D2B"/>
    <w:rsid w:val="00B96E4E"/>
    <w:rsid w:val="00BA1991"/>
    <w:rsid w:val="00BA5217"/>
    <w:rsid w:val="00BB15B1"/>
    <w:rsid w:val="00BB2B2A"/>
    <w:rsid w:val="00BB47C0"/>
    <w:rsid w:val="00BB79A3"/>
    <w:rsid w:val="00BC0FB8"/>
    <w:rsid w:val="00BC47A6"/>
    <w:rsid w:val="00BC5835"/>
    <w:rsid w:val="00BC7728"/>
    <w:rsid w:val="00BD0E7E"/>
    <w:rsid w:val="00BD3003"/>
    <w:rsid w:val="00BD49AC"/>
    <w:rsid w:val="00BD6625"/>
    <w:rsid w:val="00BD7243"/>
    <w:rsid w:val="00BE5CD2"/>
    <w:rsid w:val="00BE75CD"/>
    <w:rsid w:val="00BF067D"/>
    <w:rsid w:val="00BF2706"/>
    <w:rsid w:val="00C01A75"/>
    <w:rsid w:val="00C036FB"/>
    <w:rsid w:val="00C05AC6"/>
    <w:rsid w:val="00C137CA"/>
    <w:rsid w:val="00C16B0E"/>
    <w:rsid w:val="00C27E72"/>
    <w:rsid w:val="00C32236"/>
    <w:rsid w:val="00C34F75"/>
    <w:rsid w:val="00C35A11"/>
    <w:rsid w:val="00C37994"/>
    <w:rsid w:val="00C42533"/>
    <w:rsid w:val="00C4401A"/>
    <w:rsid w:val="00C476E4"/>
    <w:rsid w:val="00C50793"/>
    <w:rsid w:val="00C55075"/>
    <w:rsid w:val="00C56904"/>
    <w:rsid w:val="00C577C8"/>
    <w:rsid w:val="00C61BD3"/>
    <w:rsid w:val="00C64293"/>
    <w:rsid w:val="00C70A1B"/>
    <w:rsid w:val="00C717F8"/>
    <w:rsid w:val="00C72136"/>
    <w:rsid w:val="00C72195"/>
    <w:rsid w:val="00C75086"/>
    <w:rsid w:val="00C773D4"/>
    <w:rsid w:val="00C84B55"/>
    <w:rsid w:val="00C933B1"/>
    <w:rsid w:val="00C93908"/>
    <w:rsid w:val="00C943B0"/>
    <w:rsid w:val="00C94429"/>
    <w:rsid w:val="00CA1C39"/>
    <w:rsid w:val="00CA5293"/>
    <w:rsid w:val="00CB2137"/>
    <w:rsid w:val="00CB3A91"/>
    <w:rsid w:val="00CB48A0"/>
    <w:rsid w:val="00CB74B9"/>
    <w:rsid w:val="00CB7DB1"/>
    <w:rsid w:val="00CC0B2E"/>
    <w:rsid w:val="00CC4151"/>
    <w:rsid w:val="00CC5DEE"/>
    <w:rsid w:val="00CD13EC"/>
    <w:rsid w:val="00CD4D11"/>
    <w:rsid w:val="00CD7B81"/>
    <w:rsid w:val="00CE3C60"/>
    <w:rsid w:val="00CE49A7"/>
    <w:rsid w:val="00CE5555"/>
    <w:rsid w:val="00CF1166"/>
    <w:rsid w:val="00CF365F"/>
    <w:rsid w:val="00CF369D"/>
    <w:rsid w:val="00CF6386"/>
    <w:rsid w:val="00D01795"/>
    <w:rsid w:val="00D039F7"/>
    <w:rsid w:val="00D112E6"/>
    <w:rsid w:val="00D12AD2"/>
    <w:rsid w:val="00D14A43"/>
    <w:rsid w:val="00D15E4A"/>
    <w:rsid w:val="00D17518"/>
    <w:rsid w:val="00D22B8C"/>
    <w:rsid w:val="00D258A6"/>
    <w:rsid w:val="00D26852"/>
    <w:rsid w:val="00D26936"/>
    <w:rsid w:val="00D30932"/>
    <w:rsid w:val="00D33583"/>
    <w:rsid w:val="00D34D21"/>
    <w:rsid w:val="00D36D00"/>
    <w:rsid w:val="00D411A4"/>
    <w:rsid w:val="00D4489B"/>
    <w:rsid w:val="00D46C4F"/>
    <w:rsid w:val="00D478FA"/>
    <w:rsid w:val="00D530EA"/>
    <w:rsid w:val="00D55C92"/>
    <w:rsid w:val="00D63D35"/>
    <w:rsid w:val="00D66FA2"/>
    <w:rsid w:val="00D77E97"/>
    <w:rsid w:val="00D83111"/>
    <w:rsid w:val="00D8552E"/>
    <w:rsid w:val="00D85856"/>
    <w:rsid w:val="00D86A1A"/>
    <w:rsid w:val="00D911AA"/>
    <w:rsid w:val="00DA0A9E"/>
    <w:rsid w:val="00DA5CED"/>
    <w:rsid w:val="00DA7421"/>
    <w:rsid w:val="00DB05E4"/>
    <w:rsid w:val="00DB092C"/>
    <w:rsid w:val="00DB70BE"/>
    <w:rsid w:val="00DB7595"/>
    <w:rsid w:val="00DC2037"/>
    <w:rsid w:val="00DC2276"/>
    <w:rsid w:val="00DC58EB"/>
    <w:rsid w:val="00DD2B95"/>
    <w:rsid w:val="00DD74FD"/>
    <w:rsid w:val="00DF0848"/>
    <w:rsid w:val="00DF4EDC"/>
    <w:rsid w:val="00DF714F"/>
    <w:rsid w:val="00DF7DA4"/>
    <w:rsid w:val="00E019E9"/>
    <w:rsid w:val="00E07CC1"/>
    <w:rsid w:val="00E17EE5"/>
    <w:rsid w:val="00E22B72"/>
    <w:rsid w:val="00E33302"/>
    <w:rsid w:val="00E3514D"/>
    <w:rsid w:val="00E35D9D"/>
    <w:rsid w:val="00E3616F"/>
    <w:rsid w:val="00E366DF"/>
    <w:rsid w:val="00E36FA1"/>
    <w:rsid w:val="00E403DB"/>
    <w:rsid w:val="00E415FB"/>
    <w:rsid w:val="00E42AC3"/>
    <w:rsid w:val="00E551FD"/>
    <w:rsid w:val="00E604CF"/>
    <w:rsid w:val="00E60A79"/>
    <w:rsid w:val="00E623EB"/>
    <w:rsid w:val="00E6462F"/>
    <w:rsid w:val="00E65287"/>
    <w:rsid w:val="00E7028F"/>
    <w:rsid w:val="00E73E69"/>
    <w:rsid w:val="00E764C5"/>
    <w:rsid w:val="00E766EA"/>
    <w:rsid w:val="00E7702D"/>
    <w:rsid w:val="00E861DC"/>
    <w:rsid w:val="00E9240F"/>
    <w:rsid w:val="00E93A84"/>
    <w:rsid w:val="00E9443E"/>
    <w:rsid w:val="00E96F28"/>
    <w:rsid w:val="00EA7FED"/>
    <w:rsid w:val="00EB6245"/>
    <w:rsid w:val="00ED2870"/>
    <w:rsid w:val="00ED3875"/>
    <w:rsid w:val="00ED474A"/>
    <w:rsid w:val="00ED7C5A"/>
    <w:rsid w:val="00EE40DB"/>
    <w:rsid w:val="00EE442C"/>
    <w:rsid w:val="00EE602A"/>
    <w:rsid w:val="00EE609A"/>
    <w:rsid w:val="00EF0334"/>
    <w:rsid w:val="00EF1B51"/>
    <w:rsid w:val="00EF6D0C"/>
    <w:rsid w:val="00F0383D"/>
    <w:rsid w:val="00F069FB"/>
    <w:rsid w:val="00F119CF"/>
    <w:rsid w:val="00F1423E"/>
    <w:rsid w:val="00F230B5"/>
    <w:rsid w:val="00F35834"/>
    <w:rsid w:val="00F35D06"/>
    <w:rsid w:val="00F45135"/>
    <w:rsid w:val="00F4633B"/>
    <w:rsid w:val="00F4767C"/>
    <w:rsid w:val="00F51AFE"/>
    <w:rsid w:val="00F520D2"/>
    <w:rsid w:val="00F52A6C"/>
    <w:rsid w:val="00F55ED8"/>
    <w:rsid w:val="00F6183C"/>
    <w:rsid w:val="00F724C0"/>
    <w:rsid w:val="00F80545"/>
    <w:rsid w:val="00F813E5"/>
    <w:rsid w:val="00F81F63"/>
    <w:rsid w:val="00F83928"/>
    <w:rsid w:val="00F94D80"/>
    <w:rsid w:val="00F94DE0"/>
    <w:rsid w:val="00F9547E"/>
    <w:rsid w:val="00F95BE8"/>
    <w:rsid w:val="00F9746F"/>
    <w:rsid w:val="00FA0719"/>
    <w:rsid w:val="00FA32B9"/>
    <w:rsid w:val="00FA5227"/>
    <w:rsid w:val="00FA5C8D"/>
    <w:rsid w:val="00FA74C0"/>
    <w:rsid w:val="00FB15F4"/>
    <w:rsid w:val="00FB6D24"/>
    <w:rsid w:val="00FB7281"/>
    <w:rsid w:val="00FC19E4"/>
    <w:rsid w:val="00FC339B"/>
    <w:rsid w:val="00FC6435"/>
    <w:rsid w:val="00FD03C0"/>
    <w:rsid w:val="00FD0D63"/>
    <w:rsid w:val="00FD2CB1"/>
    <w:rsid w:val="00FD74D8"/>
    <w:rsid w:val="00FD774B"/>
    <w:rsid w:val="00FE004B"/>
    <w:rsid w:val="00FE0199"/>
    <w:rsid w:val="00FE1A4B"/>
    <w:rsid w:val="00FE3C36"/>
    <w:rsid w:val="00FF0C43"/>
    <w:rsid w:val="00FF2468"/>
    <w:rsid w:val="00FF2CCE"/>
    <w:rsid w:val="00FF3DA5"/>
    <w:rsid w:val="00FF6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93449"/>
  <w15:docId w15:val="{445B7969-F03A-4ECF-A12C-41DECEAB8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530B"/>
    <w:pPr>
      <w:spacing w:after="0" w:line="240" w:lineRule="auto"/>
    </w:pPr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0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0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character" w:customStyle="1" w:styleId="NidungvnbnChar">
    <w:name w:val="Nội dung văn bản Char"/>
    <w:basedOn w:val="DefaultParagraphFont"/>
    <w:link w:val="Nidungvnbn"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rsid w:val="004A7C39"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64189C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DefaultParagraphFont"/>
    <w:link w:val="Tiumccp1"/>
    <w:rsid w:val="0064189C"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Normal"/>
    <w:link w:val="Tiumccp3Char"/>
    <w:qFormat/>
    <w:rsid w:val="0064189C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50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64189C"/>
    <w:rPr>
      <w:rFonts w:eastAsia="Times New Roman" w:cs="Times New Roman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EF0334"/>
    <w:pPr>
      <w:tabs>
        <w:tab w:val="right" w:leader="dot" w:pos="9111"/>
      </w:tabs>
      <w:spacing w:line="360" w:lineRule="auto"/>
      <w:ind w:left="720"/>
      <w:jc w:val="both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867C2D"/>
    <w:pPr>
      <w:spacing w:after="200"/>
      <w:jc w:val="center"/>
    </w:pPr>
    <w:rPr>
      <w:bCs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CF1166"/>
    <w:rPr>
      <w:rFonts w:cstheme="minorHAnsi"/>
      <w:iCs/>
      <w:sz w:val="26"/>
      <w:szCs w:val="20"/>
    </w:rPr>
  </w:style>
  <w:style w:type="table" w:styleId="TableGrid">
    <w:name w:val="Table Grid"/>
    <w:basedOn w:val="TableNormal"/>
    <w:uiPriority w:val="5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AF747C"/>
    <w:rPr>
      <w:color w:val="808080"/>
    </w:rPr>
  </w:style>
  <w:style w:type="paragraph" w:styleId="ListParagraph">
    <w:name w:val="List Paragraph"/>
    <w:basedOn w:val="Normal"/>
    <w:uiPriority w:val="34"/>
    <w:qFormat/>
    <w:rsid w:val="0041176B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187BD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53698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36986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36986"/>
    <w:rPr>
      <w:vertAlign w:val="superscript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75134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D3A1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3A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1">
    <w:name w:val="Plain Table 1"/>
    <w:basedOn w:val="TableNormal"/>
    <w:uiPriority w:val="41"/>
    <w:rsid w:val="0038780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5F4B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1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hyperlink" Target="https://console.cloud.google.com/apis/dashboard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HocTap\TaiLieu\TRINH+BAY+BAO+CAO\Template_TrinhbayDoAnCuoiKi&amp;BaiTapLonCacM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F223FF-D4B7-43D3-8ECE-9CEC59477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Template_TrinhbayDoAnCuoiKi&amp;BaiTapLonCacMon.dotx</Template>
  <TotalTime>3442</TotalTime>
  <Pages>12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Duy</dc:creator>
  <cp:lastModifiedBy>Thanh Duy</cp:lastModifiedBy>
  <cp:revision>659</cp:revision>
  <cp:lastPrinted>2021-12-17T11:59:00Z</cp:lastPrinted>
  <dcterms:created xsi:type="dcterms:W3CDTF">2020-04-26T07:05:00Z</dcterms:created>
  <dcterms:modified xsi:type="dcterms:W3CDTF">2023-03-03T16:13:00Z</dcterms:modified>
</cp:coreProperties>
</file>